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92FD1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486404BD" wp14:editId="40169722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14:paraId="1CF19F15" w14:textId="77777777" w:rsidTr="00745C53">
        <w:trPr>
          <w:trHeight w:val="14130"/>
        </w:trPr>
        <w:tc>
          <w:tcPr>
            <w:tcW w:w="12229" w:type="dxa"/>
          </w:tcPr>
          <w:p w14:paraId="115C4C8E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DB0D057" wp14:editId="7D4913FB">
                      <wp:extent cx="6824820" cy="867600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005"/>
                                <a:chOff x="112429" y="2300564"/>
                                <a:chExt cx="6824820" cy="867600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8884244"/>
                                  <a:ext cx="6789420" cy="2092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C8B14A8" w14:textId="77777777" w:rsidR="00C53051" w:rsidRDefault="00C53051" w:rsidP="00C53051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</w:pPr>
                                    <w:r w:rsidRPr="00C53051"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  <w:t xml:space="preserve">Alex Shun Yamazaki </w:t>
                                    </w:r>
                                  </w:p>
                                  <w:p w14:paraId="1B165585" w14:textId="77777777" w:rsidR="00C53051" w:rsidRDefault="00C53051" w:rsidP="00C53051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</w:pPr>
                                    <w:r w:rsidRPr="00C53051"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  <w:t xml:space="preserve">Helder Gomes Doutel </w:t>
                                    </w:r>
                                  </w:p>
                                  <w:p w14:paraId="3EDCA8E6" w14:textId="6E3E0081" w:rsidR="00C53051" w:rsidRDefault="00C53051" w:rsidP="00C53051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</w:pPr>
                                    <w:r w:rsidRPr="00C53051"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  <w:t>R</w:t>
                                    </w:r>
                                    <w:r>
                                      <w:rPr>
                                        <w:color w:val="FFFFFF" w:themeColor="background1"/>
                                        <w:lang w:val="pt-BR"/>
                                      </w:rPr>
                                      <w:t>odrigo da Silva Melo</w:t>
                                    </w:r>
                                  </w:p>
                                  <w:p w14:paraId="5BA655F7" w14:textId="77777777" w:rsidR="00C53051" w:rsidRPr="00C53051" w:rsidRDefault="00C53051" w:rsidP="00C53051">
                                    <w:pPr>
                                      <w:rPr>
                                        <w:lang w:val="pt-BR"/>
                                      </w:rPr>
                                    </w:pPr>
                                  </w:p>
                                  <w:p w14:paraId="3334FE81" w14:textId="1889819C" w:rsidR="00D76AB2" w:rsidRPr="00745C53" w:rsidRDefault="00C53051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13/12/2018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8FDC51B" w14:textId="1BF8E8E4" w:rsidR="00D76AB2" w:rsidRPr="00745C53" w:rsidRDefault="00C53051" w:rsidP="00C53051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proofErr w:type="spellStart"/>
                                    <w:r w:rsidRPr="00C53051">
                                      <w:rPr>
                                        <w:sz w:val="72"/>
                                      </w:rPr>
                                      <w:t>Simulação</w:t>
                                    </w:r>
                                    <w:proofErr w:type="spellEnd"/>
                                    <w:r w:rsidRPr="00C53051">
                                      <w:rPr>
                                        <w:sz w:val="72"/>
                                      </w:rPr>
                                      <w:t xml:space="preserve"> Sistema de </w:t>
                                    </w:r>
                                    <w:proofErr w:type="spellStart"/>
                                    <w:r>
                                      <w:rPr>
                                        <w:sz w:val="72"/>
                                      </w:rPr>
                                      <w:t>E</w:t>
                                    </w:r>
                                    <w:r w:rsidRPr="00C53051">
                                      <w:rPr>
                                        <w:sz w:val="72"/>
                                      </w:rPr>
                                      <w:t>levador</w:t>
                                    </w:r>
                                    <w:r>
                                      <w:rPr>
                                        <w:sz w:val="72"/>
                                      </w:rPr>
                                      <w:t>es</w:t>
                                    </w:r>
                                    <w:proofErr w:type="spellEnd"/>
                                    <w:r>
                                      <w:rPr>
                                        <w:sz w:val="72"/>
                                      </w:rPr>
                                      <w:t xml:space="preserve"> 3D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B0D057" id="Group 9" o:spid="_x0000_s1026" alt="Title and text&#10;" style="width:537.4pt;height:683.15pt;mso-position-horizontal-relative:char;mso-position-vertical-relative:line" coordorigin="1124,23005" coordsize="68248,8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88842;width:67894;height:20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1C8B14A8" w14:textId="77777777" w:rsidR="00C53051" w:rsidRDefault="00C53051" w:rsidP="00C53051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  <w:lang w:val="pt-BR"/>
                                </w:rPr>
                              </w:pPr>
                              <w:r w:rsidRPr="00C53051">
                                <w:rPr>
                                  <w:color w:val="FFFFFF" w:themeColor="background1"/>
                                  <w:lang w:val="pt-BR"/>
                                </w:rPr>
                                <w:t xml:space="preserve">Alex Shun Yamazaki </w:t>
                              </w:r>
                            </w:p>
                            <w:p w14:paraId="1B165585" w14:textId="77777777" w:rsidR="00C53051" w:rsidRDefault="00C53051" w:rsidP="00C53051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  <w:lang w:val="pt-BR"/>
                                </w:rPr>
                              </w:pPr>
                              <w:r w:rsidRPr="00C53051">
                                <w:rPr>
                                  <w:color w:val="FFFFFF" w:themeColor="background1"/>
                                  <w:lang w:val="pt-BR"/>
                                </w:rPr>
                                <w:t xml:space="preserve">Helder Gomes Doutel </w:t>
                              </w:r>
                            </w:p>
                            <w:p w14:paraId="3EDCA8E6" w14:textId="6E3E0081" w:rsidR="00C53051" w:rsidRDefault="00C53051" w:rsidP="00C53051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  <w:lang w:val="pt-BR"/>
                                </w:rPr>
                              </w:pPr>
                              <w:r w:rsidRPr="00C53051">
                                <w:rPr>
                                  <w:color w:val="FFFFFF" w:themeColor="background1"/>
                                  <w:lang w:val="pt-BR"/>
                                </w:rPr>
                                <w:t>R</w:t>
                              </w:r>
                              <w:r>
                                <w:rPr>
                                  <w:color w:val="FFFFFF" w:themeColor="background1"/>
                                  <w:lang w:val="pt-BR"/>
                                </w:rPr>
                                <w:t>odrigo da Silva Melo</w:t>
                              </w:r>
                            </w:p>
                            <w:p w14:paraId="5BA655F7" w14:textId="77777777" w:rsidR="00C53051" w:rsidRPr="00C53051" w:rsidRDefault="00C53051" w:rsidP="00C53051">
                              <w:pPr>
                                <w:rPr>
                                  <w:lang w:val="pt-BR"/>
                                </w:rPr>
                              </w:pPr>
                            </w:p>
                            <w:p w14:paraId="3334FE81" w14:textId="1889819C" w:rsidR="00D76AB2" w:rsidRPr="00745C53" w:rsidRDefault="00C53051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13/12/2018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68FDC51B" w14:textId="1BF8E8E4" w:rsidR="00D76AB2" w:rsidRPr="00745C53" w:rsidRDefault="00C53051" w:rsidP="00C53051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proofErr w:type="spellStart"/>
                              <w:r w:rsidRPr="00C53051">
                                <w:rPr>
                                  <w:sz w:val="72"/>
                                </w:rPr>
                                <w:t>Simulação</w:t>
                              </w:r>
                              <w:proofErr w:type="spellEnd"/>
                              <w:r w:rsidRPr="00C53051">
                                <w:rPr>
                                  <w:sz w:val="72"/>
                                </w:rPr>
                                <w:t xml:space="preserve"> Sistema de </w:t>
                              </w:r>
                              <w:proofErr w:type="spellStart"/>
                              <w:r>
                                <w:rPr>
                                  <w:sz w:val="72"/>
                                </w:rPr>
                                <w:t>E</w:t>
                              </w:r>
                              <w:r w:rsidRPr="00C53051">
                                <w:rPr>
                                  <w:sz w:val="72"/>
                                </w:rPr>
                                <w:t>levador</w:t>
                              </w:r>
                              <w:r>
                                <w:rPr>
                                  <w:sz w:val="72"/>
                                </w:rPr>
                                <w:t>es</w:t>
                              </w:r>
                              <w:proofErr w:type="spellEnd"/>
                              <w:r>
                                <w:rPr>
                                  <w:sz w:val="72"/>
                                </w:rPr>
                                <w:t xml:space="preserve"> 3D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08693ABE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7C70A4A5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47FF349C" w14:textId="77777777" w:rsidR="00745C53" w:rsidRDefault="00745C53"/>
    <w:p w14:paraId="2492173F" w14:textId="77777777" w:rsidR="000B4502" w:rsidRDefault="000B4502"/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6308"/>
        <w:gridCol w:w="2148"/>
        <w:gridCol w:w="3729"/>
      </w:tblGrid>
      <w:tr w:rsidR="00C742C9" w14:paraId="3EECC87E" w14:textId="77777777" w:rsidTr="00C742C9">
        <w:trPr>
          <w:trHeight w:val="2970"/>
        </w:trPr>
        <w:tc>
          <w:tcPr>
            <w:tcW w:w="6346" w:type="dxa"/>
          </w:tcPr>
          <w:p w14:paraId="139285CF" w14:textId="77777777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713F34C0" wp14:editId="20D7AE13">
                      <wp:extent cx="3674553" cy="1389380"/>
                      <wp:effectExtent l="0" t="0" r="0" b="127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39817E" w14:textId="70F93B4E" w:rsidR="00515218" w:rsidRPr="000B4502" w:rsidRDefault="00C53051" w:rsidP="000B4502">
                                  <w:pPr>
                                    <w:pStyle w:val="Title"/>
                                    <w:rPr>
                                      <w:color w:val="44546A" w:themeColor="text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44546A" w:themeColor="text2"/>
                                    </w:rPr>
                                    <w:t>Simulação</w:t>
                                  </w:r>
                                  <w:proofErr w:type="spellEnd"/>
                                  <w:r>
                                    <w:rPr>
                                      <w:color w:val="44546A" w:themeColor="text2"/>
                                    </w:rPr>
                                    <w:t xml:space="preserve"> 3D</w:t>
                                  </w:r>
                                </w:p>
                                <w:p w14:paraId="112996F8" w14:textId="4431C604" w:rsidR="00515218" w:rsidRPr="000B4502" w:rsidRDefault="00515218" w:rsidP="000B4502">
                                  <w:pPr>
                                    <w:pStyle w:val="Subtitle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3F34C0" id="Text Box 10" o:spid="_x0000_s1029" type="#_x0000_t202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yfzMgIAAFs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" filled="f" stroked="f" strokeweight=".5pt">
                      <v:textbox>
                        <w:txbxContent>
                          <w:p w14:paraId="3839817E" w14:textId="70F93B4E" w:rsidR="00515218" w:rsidRPr="000B4502" w:rsidRDefault="00C53051" w:rsidP="000B4502">
                            <w:pPr>
                              <w:pStyle w:val="Title"/>
                              <w:rPr>
                                <w:color w:val="44546A" w:themeColor="text2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</w:rPr>
                              <w:t>Simulação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</w:rPr>
                              <w:t xml:space="preserve"> 3D</w:t>
                            </w:r>
                          </w:p>
                          <w:p w14:paraId="112996F8" w14:textId="4431C604" w:rsidR="00515218" w:rsidRPr="000B4502" w:rsidRDefault="00515218" w:rsidP="000B4502">
                            <w:pPr>
                              <w:pStyle w:val="Subtitle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839" w:type="dxa"/>
            <w:gridSpan w:val="2"/>
          </w:tcPr>
          <w:p w14:paraId="77241955" w14:textId="77777777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0D3DE05A" wp14:editId="19D4A12F">
                      <wp:extent cx="3493827" cy="1303116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3827" cy="13031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AA4C8F" w14:textId="77777777" w:rsidR="00C742C9" w:rsidRDefault="00C742C9" w:rsidP="00515218">
                                  <w:pPr>
                                    <w:pStyle w:val="NoSpacing"/>
                                    <w:rPr>
                                      <w:lang w:val="pt-BR"/>
                                    </w:rPr>
                                  </w:pPr>
                                </w:p>
                                <w:p w14:paraId="793F2F8C" w14:textId="35C89FE1" w:rsidR="00515218" w:rsidRPr="00C53051" w:rsidRDefault="00C53051" w:rsidP="00515218">
                                  <w:pPr>
                                    <w:pStyle w:val="NoSpacing"/>
                                    <w:rPr>
                                      <w:color w:val="44546A" w:themeColor="text2"/>
                                      <w:lang w:val="pt-BR"/>
                                    </w:rPr>
                                  </w:pPr>
                                  <w:r>
                                    <w:rPr>
                                      <w:lang w:val="pt-BR"/>
                                    </w:rPr>
                                    <w:t xml:space="preserve">Neste relatório estão constatados </w:t>
                                  </w:r>
                                  <w:r w:rsidR="003075E5">
                                    <w:rPr>
                                      <w:lang w:val="pt-BR"/>
                                    </w:rPr>
                                    <w:t>a modelagem do</w:t>
                                  </w:r>
                                  <w:r>
                                    <w:rPr>
                                      <w:lang w:val="pt-BR"/>
                                    </w:rPr>
                                    <w:t xml:space="preserve"> sistema</w:t>
                                  </w:r>
                                  <w:r w:rsidR="003075E5">
                                    <w:rPr>
                                      <w:lang w:val="pt-BR"/>
                                    </w:rPr>
                                    <w:t xml:space="preserve"> de elevadores</w:t>
                                  </w:r>
                                  <w:r>
                                    <w:rPr>
                                      <w:lang w:val="pt-BR"/>
                                    </w:rPr>
                                    <w:t xml:space="preserve"> que escolhemos para simular, como formulamos a simulação, qual o resultado observado e como fazer o melhor uso d</w:t>
                                  </w:r>
                                  <w:r w:rsidR="003075E5">
                                    <w:rPr>
                                      <w:lang w:val="pt-BR"/>
                                    </w:rPr>
                                    <w:t>ela</w:t>
                                  </w:r>
                                  <w:r>
                                    <w:rPr>
                                      <w:lang w:val="pt-BR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D3DE05A" id="Text Box 12" o:spid="_x0000_s1030" type="#_x0000_t202" style="width:275.1pt;height:10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" filled="f" stroked="f" strokeweight=".5pt">
                      <v:textbox>
                        <w:txbxContent>
                          <w:p w14:paraId="6CAA4C8F" w14:textId="77777777" w:rsidR="00C742C9" w:rsidRDefault="00C742C9" w:rsidP="00515218">
                            <w:pPr>
                              <w:pStyle w:val="NoSpacing"/>
                              <w:rPr>
                                <w:lang w:val="pt-BR"/>
                              </w:rPr>
                            </w:pPr>
                          </w:p>
                          <w:p w14:paraId="793F2F8C" w14:textId="35C89FE1" w:rsidR="00515218" w:rsidRPr="00C53051" w:rsidRDefault="00C53051" w:rsidP="00515218">
                            <w:pPr>
                              <w:pStyle w:val="NoSpacing"/>
                              <w:rPr>
                                <w:color w:val="44546A" w:themeColor="text2"/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Neste relatório estão constatados </w:t>
                            </w:r>
                            <w:r w:rsidR="003075E5">
                              <w:rPr>
                                <w:lang w:val="pt-BR"/>
                              </w:rPr>
                              <w:t>a modelagem do</w:t>
                            </w:r>
                            <w:r>
                              <w:rPr>
                                <w:lang w:val="pt-BR"/>
                              </w:rPr>
                              <w:t xml:space="preserve"> sistema</w:t>
                            </w:r>
                            <w:r w:rsidR="003075E5">
                              <w:rPr>
                                <w:lang w:val="pt-BR"/>
                              </w:rPr>
                              <w:t xml:space="preserve"> de elevadores</w:t>
                            </w:r>
                            <w:r>
                              <w:rPr>
                                <w:lang w:val="pt-BR"/>
                              </w:rPr>
                              <w:t xml:space="preserve"> que escolhemos para simular, como formulamos a simulação, qual o resultado observado e como fazer o melhor uso d</w:t>
                            </w:r>
                            <w:r w:rsidR="003075E5">
                              <w:rPr>
                                <w:lang w:val="pt-BR"/>
                              </w:rPr>
                              <w:t>ela</w:t>
                            </w: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C742C9" w14:paraId="005B0DF3" w14:textId="77777777" w:rsidTr="00C742C9">
        <w:trPr>
          <w:gridAfter w:val="1"/>
          <w:wAfter w:w="3816" w:type="dxa"/>
          <w:trHeight w:val="8604"/>
        </w:trPr>
        <w:tc>
          <w:tcPr>
            <w:tcW w:w="8369" w:type="dxa"/>
            <w:gridSpan w:val="2"/>
          </w:tcPr>
          <w:p w14:paraId="1857EE3B" w14:textId="67E46382" w:rsidR="00BF59CA" w:rsidRDefault="00BF59CA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1E4C125B" wp14:editId="5BE28672">
                      <wp:extent cx="5314950" cy="5200650"/>
                      <wp:effectExtent l="0" t="0" r="0" b="0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14950" cy="5200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AF331B" w14:textId="43A2CEB2" w:rsidR="00BF59CA" w:rsidRPr="003075E5" w:rsidRDefault="00BF59CA" w:rsidP="00C742C9">
                                  <w:pPr>
                                    <w:pStyle w:val="Heading1"/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Modelo da Simulação</w:t>
                                  </w:r>
                                </w:p>
                                <w:p w14:paraId="2D3A7B3E" w14:textId="5E167F4F" w:rsidR="00BF59CA" w:rsidRDefault="00BF59CA" w:rsidP="00C742C9">
                                  <w:p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 xml:space="preserve">    O modelo simula o comportamento de fila para pegar o elevador em um prédio comercial / empresa em horário de pico.</w:t>
                                  </w:r>
                                </w:p>
                                <w:p w14:paraId="201EDF9B" w14:textId="77777777" w:rsidR="00BF59CA" w:rsidRPr="003075E5" w:rsidRDefault="00BF59CA" w:rsidP="00C742C9">
                                  <w:p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</w:p>
                                <w:p w14:paraId="24A6DE56" w14:textId="1F0EB89D" w:rsidR="003075E5" w:rsidRPr="003075E5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Os funcionários de uma empresa chegam a uma taxa que varia por volta de x pessoas/minuto. (sendo x uma das entradas fornecidas pelo usuário</w:t>
                                  </w:r>
                                  <w:r w:rsidR="00550739">
                                    <w:rPr>
                                      <w:lang w:val="pt-BR"/>
                                    </w:rPr>
                                    <w:t xml:space="preserve"> e sofrendo uma variação que segue uma distribuição de Poisson</w:t>
                                  </w:r>
                                  <w:r w:rsidRPr="003075E5">
                                    <w:rPr>
                                      <w:lang w:val="pt-BR"/>
                                    </w:rPr>
                                    <w:t>)</w:t>
                                  </w:r>
                                </w:p>
                                <w:p w14:paraId="30AC4543" w14:textId="77777777" w:rsidR="003075E5" w:rsidRPr="003075E5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No prédio em questão trabalham Y pessoas. (sendo y outra das entradas fornecidas pelo usuário)</w:t>
                                  </w:r>
                                </w:p>
                                <w:p w14:paraId="5BE9E1C5" w14:textId="77777777" w:rsidR="003075E5" w:rsidRPr="003075E5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Com um numero Z de elevadores.  (sendo z a ultima das entradas fornecidas pelo usuário).</w:t>
                                  </w:r>
                                </w:p>
                                <w:p w14:paraId="368738E1" w14:textId="21E83A74" w:rsidR="003075E5" w:rsidRPr="003075E5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 xml:space="preserve">Cada elevador tem capacidade máxima de 10 pessoas e demora um tempo aleatório variando de acordo com uma </w:t>
                                  </w:r>
                                  <w:r w:rsidR="00550739">
                                    <w:rPr>
                                      <w:lang w:val="pt-BR"/>
                                    </w:rPr>
                                    <w:t>N</w:t>
                                  </w:r>
                                  <w:r w:rsidRPr="003075E5">
                                    <w:rPr>
                                      <w:lang w:val="pt-BR"/>
                                    </w:rPr>
                                    <w:t>ormal</w:t>
                                  </w:r>
                                  <w:r w:rsidR="00550739">
                                    <w:rPr>
                                      <w:lang w:val="pt-BR"/>
                                    </w:rPr>
                                    <w:t xml:space="preserve"> (Gaussiana)</w:t>
                                  </w:r>
                                  <w:r w:rsidRPr="003075E5">
                                    <w:rPr>
                                      <w:lang w:val="pt-BR"/>
                                    </w:rPr>
                                    <w:t xml:space="preserve"> que tende a 2 minutos para subir e descer.</w:t>
                                  </w:r>
                                </w:p>
                                <w:p w14:paraId="7C9DE24E" w14:textId="77777777" w:rsidR="003075E5" w:rsidRPr="003075E5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O elevador parte quando a lotação máxima é atingida ou quando ficar 1 minuto parado.</w:t>
                                  </w:r>
                                </w:p>
                                <w:p w14:paraId="4FFFD0FB" w14:textId="35D2886A" w:rsidR="00BF59CA" w:rsidRDefault="003075E5" w:rsidP="00C742C9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A cada viagem, existe uma chance fixa de 1% do elevador quebrar e ficar até 20 minutos parado.</w:t>
                                  </w:r>
                                </w:p>
                                <w:p w14:paraId="68C80FE4" w14:textId="77777777" w:rsidR="003075E5" w:rsidRPr="003075E5" w:rsidRDefault="003075E5" w:rsidP="00C742C9">
                                  <w:p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</w:p>
                                <w:p w14:paraId="240116C2" w14:textId="77777777" w:rsidR="00BF59CA" w:rsidRPr="003075E5" w:rsidRDefault="00BF59CA" w:rsidP="00C742C9">
                                  <w:pPr>
                                    <w:jc w:val="both"/>
                                    <w:rPr>
                                      <w:lang w:val="pt-BR"/>
                                    </w:rPr>
                                  </w:pPr>
                                  <w:r w:rsidRPr="003075E5">
                                    <w:rPr>
                                      <w:lang w:val="pt-BR"/>
                                    </w:rPr>
                                    <w:t>Obs*:O valor de Y serve como critério de parada para o algoritmo, pois esse objetivo marca a entrada de todos os funcionários da empresa e o fim do horário de pico (inicio do expediente ou volta do horário de almoço).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4C125B" id="Text Box 11" o:spid="_x0000_s1031" type="#_x0000_t202" style="width:418.5pt;height:40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" fillcolor="white [3201]" stroked="f" strokeweight=".5pt">
                      <v:textbox>
                        <w:txbxContent>
                          <w:p w14:paraId="63AF331B" w14:textId="43A2CEB2" w:rsidR="00BF59CA" w:rsidRPr="003075E5" w:rsidRDefault="00BF59CA" w:rsidP="00C742C9">
                            <w:pPr>
                              <w:pStyle w:val="Heading1"/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Modelo da Simulação</w:t>
                            </w:r>
                          </w:p>
                          <w:p w14:paraId="2D3A7B3E" w14:textId="5E167F4F" w:rsidR="00BF59CA" w:rsidRDefault="00BF59CA" w:rsidP="00C742C9">
                            <w:p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 xml:space="preserve">    O modelo simula o comportamento de fila para pegar o elevador em um prédio comercial / empresa em horário de pico.</w:t>
                            </w:r>
                          </w:p>
                          <w:p w14:paraId="201EDF9B" w14:textId="77777777" w:rsidR="00BF59CA" w:rsidRPr="003075E5" w:rsidRDefault="00BF59CA" w:rsidP="00C742C9">
                            <w:pPr>
                              <w:jc w:val="both"/>
                              <w:rPr>
                                <w:lang w:val="pt-BR"/>
                              </w:rPr>
                            </w:pPr>
                          </w:p>
                          <w:p w14:paraId="24A6DE56" w14:textId="1F0EB89D" w:rsidR="003075E5" w:rsidRPr="003075E5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Os funcionários de uma empresa chegam a uma taxa que varia por volta de x pessoas/minuto. (sendo x uma das entradas fornecidas pelo usuário</w:t>
                            </w:r>
                            <w:r w:rsidR="00550739">
                              <w:rPr>
                                <w:lang w:val="pt-BR"/>
                              </w:rPr>
                              <w:t xml:space="preserve"> e sofrendo uma variação que segue uma distribuição de Poisson</w:t>
                            </w:r>
                            <w:r w:rsidRPr="003075E5">
                              <w:rPr>
                                <w:lang w:val="pt-BR"/>
                              </w:rPr>
                              <w:t>)</w:t>
                            </w:r>
                          </w:p>
                          <w:p w14:paraId="30AC4543" w14:textId="77777777" w:rsidR="003075E5" w:rsidRPr="003075E5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No prédio em questão trabalham Y pessoas. (sendo y outra das entradas fornecidas pelo usuário)</w:t>
                            </w:r>
                          </w:p>
                          <w:p w14:paraId="5BE9E1C5" w14:textId="77777777" w:rsidR="003075E5" w:rsidRPr="003075E5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Com um numero Z de elevadores.  (sendo z a ultima das entradas fornecidas pelo usuário).</w:t>
                            </w:r>
                          </w:p>
                          <w:p w14:paraId="368738E1" w14:textId="21E83A74" w:rsidR="003075E5" w:rsidRPr="003075E5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 xml:space="preserve">Cada elevador tem capacidade máxima de 10 pessoas e demora um tempo aleatório variando de acordo com uma </w:t>
                            </w:r>
                            <w:r w:rsidR="00550739">
                              <w:rPr>
                                <w:lang w:val="pt-BR"/>
                              </w:rPr>
                              <w:t>N</w:t>
                            </w:r>
                            <w:r w:rsidRPr="003075E5">
                              <w:rPr>
                                <w:lang w:val="pt-BR"/>
                              </w:rPr>
                              <w:t>ormal</w:t>
                            </w:r>
                            <w:r w:rsidR="00550739">
                              <w:rPr>
                                <w:lang w:val="pt-BR"/>
                              </w:rPr>
                              <w:t xml:space="preserve"> (Gaussiana)</w:t>
                            </w:r>
                            <w:r w:rsidRPr="003075E5">
                              <w:rPr>
                                <w:lang w:val="pt-BR"/>
                              </w:rPr>
                              <w:t xml:space="preserve"> que tende a 2 minutos para subir e descer.</w:t>
                            </w:r>
                          </w:p>
                          <w:p w14:paraId="7C9DE24E" w14:textId="77777777" w:rsidR="003075E5" w:rsidRPr="003075E5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O elevador parte quando a lotação máxima é atingida ou quando ficar 1 minuto parado.</w:t>
                            </w:r>
                          </w:p>
                          <w:p w14:paraId="4FFFD0FB" w14:textId="35D2886A" w:rsidR="00BF59CA" w:rsidRDefault="003075E5" w:rsidP="00C742C9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A cada viagem, existe uma chance fixa de 1% do elevador quebrar e ficar até 20 minutos parado.</w:t>
                            </w:r>
                          </w:p>
                          <w:p w14:paraId="68C80FE4" w14:textId="77777777" w:rsidR="003075E5" w:rsidRPr="003075E5" w:rsidRDefault="003075E5" w:rsidP="00C742C9">
                            <w:pPr>
                              <w:jc w:val="both"/>
                              <w:rPr>
                                <w:lang w:val="pt-BR"/>
                              </w:rPr>
                            </w:pPr>
                          </w:p>
                          <w:p w14:paraId="240116C2" w14:textId="77777777" w:rsidR="00BF59CA" w:rsidRPr="003075E5" w:rsidRDefault="00BF59CA" w:rsidP="00C742C9">
                            <w:pPr>
                              <w:jc w:val="both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Obs*:O valor de Y serve como critério de parada para o algoritmo, pois esse objetivo marca a entrada de todos os funcionários da empresa e o fim do horário de pico (inicio do expediente ou volta do horário de almoço).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7FB8D2F" w14:textId="2445A347" w:rsidR="00392FA9" w:rsidRDefault="00C742C9">
      <w:r>
        <w:t xml:space="preserve">                                          </w:t>
      </w:r>
      <w:r>
        <w:rPr>
          <w:noProof/>
        </w:rPr>
        <w:drawing>
          <wp:inline distT="0" distB="0" distL="0" distR="0" wp14:anchorId="0A745ABE" wp14:editId="28AAF884">
            <wp:extent cx="4676775" cy="2133600"/>
            <wp:effectExtent l="0" t="0" r="9525" b="0"/>
            <wp:docPr id="23" name="Picture 23" descr="Resultado de imagem para elev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elevad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4E16" w14:textId="482AA950" w:rsidR="003075E5" w:rsidRDefault="003075E5"/>
    <w:p w14:paraId="635C5B77" w14:textId="77E4E04E" w:rsidR="003075E5" w:rsidRDefault="003075E5" w:rsidP="003075E5">
      <w:pPr>
        <w:rPr>
          <w:lang w:val="pt-BR"/>
        </w:rPr>
      </w:pPr>
      <w:r w:rsidRPr="000B4502">
        <w:rPr>
          <w:noProof/>
        </w:rPr>
        <w:lastRenderedPageBreak/>
        <mc:AlternateContent>
          <mc:Choice Requires="wps">
            <w:drawing>
              <wp:inline distT="0" distB="0" distL="0" distR="0" wp14:anchorId="227E00E1" wp14:editId="1EF99970">
                <wp:extent cx="7347585" cy="2962275"/>
                <wp:effectExtent l="0" t="0" r="5715" b="9525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7585" cy="296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0A72E2" w14:textId="21651F52" w:rsidR="00BF59CA" w:rsidRDefault="00BF59CA" w:rsidP="00BF59CA">
                            <w:pPr>
                              <w:pStyle w:val="Heading1"/>
                              <w:rPr>
                                <w:lang w:val="pt-BR"/>
                              </w:rPr>
                            </w:pPr>
                          </w:p>
                          <w:p w14:paraId="78E44FD9" w14:textId="6B64CFC1" w:rsidR="003075E5" w:rsidRDefault="00BF59CA" w:rsidP="00BF59CA">
                            <w:pPr>
                              <w:pStyle w:val="Heading1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   </w:t>
                            </w:r>
                            <w:r w:rsidR="003075E5">
                              <w:rPr>
                                <w:lang w:val="pt-BR"/>
                              </w:rPr>
                              <w:t>Variaveis</w:t>
                            </w:r>
                          </w:p>
                          <w:p w14:paraId="69D82EBE" w14:textId="77777777" w:rsidR="003075E5" w:rsidRPr="003075E5" w:rsidRDefault="003075E5" w:rsidP="00BF59CA">
                            <w:pPr>
                              <w:ind w:firstLine="720"/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lang w:val="pt-BR"/>
                              </w:rPr>
                              <w:t>As variáveis influenciam na vazão da fila e, consequentemente, no tempo de espera.</w:t>
                            </w:r>
                          </w:p>
                          <w:p w14:paraId="2586130E" w14:textId="77777777" w:rsidR="003075E5" w:rsidRPr="003075E5" w:rsidRDefault="003075E5" w:rsidP="003075E5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b/>
                                <w:bCs/>
                                <w:lang w:val="pt-BR"/>
                              </w:rPr>
                              <w:t>Taxa de chegada:</w:t>
                            </w:r>
                            <w:r w:rsidRPr="003075E5">
                              <w:rPr>
                                <w:lang w:val="pt-BR"/>
                              </w:rPr>
                              <w:t xml:space="preserve"> Se chegarem muitos funcionários em um espaço de tempo muito curto, o número de elevadores necessários para atender todo mundo precisa ser maior.</w:t>
                            </w:r>
                          </w:p>
                          <w:p w14:paraId="2395C65F" w14:textId="77777777" w:rsidR="003075E5" w:rsidRPr="003075E5" w:rsidRDefault="003075E5" w:rsidP="003075E5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b/>
                                <w:bCs/>
                                <w:lang w:val="pt-BR"/>
                              </w:rPr>
                              <w:t xml:space="preserve">Tempo de viagem: </w:t>
                            </w:r>
                            <w:r w:rsidRPr="003075E5">
                              <w:rPr>
                                <w:lang w:val="pt-BR"/>
                              </w:rPr>
                              <w:t>O tempo de viagem influencia quanto tempo o elevador vai ficar indisponível, e todo fluxo deverá utilizar os outros elevadores, em muitos casos, todos elevadores ficam indisponíveis, e consequentemente, dependendo da taxa de chegada, a fila e o tempo de espera crescem.</w:t>
                            </w:r>
                          </w:p>
                          <w:p w14:paraId="3369AB7E" w14:textId="7B7FB3FB" w:rsidR="003075E5" w:rsidRPr="003075E5" w:rsidRDefault="003075E5" w:rsidP="00522CA4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lang w:val="pt-BR"/>
                              </w:rPr>
                            </w:pPr>
                            <w:r w:rsidRPr="003075E5">
                              <w:rPr>
                                <w:b/>
                                <w:bCs/>
                                <w:lang w:val="pt-BR"/>
                              </w:rPr>
                              <w:t>Probabilidade de quebra:</w:t>
                            </w:r>
                            <w:r w:rsidRPr="003075E5">
                              <w:rPr>
                                <w:lang w:val="pt-BR"/>
                              </w:rPr>
                              <w:t xml:space="preserve"> Quando um elevador quebra, fica indisponível até que seja arrumado, nesse caso, todo fluxo fica dividido entre os elevadores que ainda estão operando.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7E00E1" id="Text Box 2" o:spid="_x0000_s1032" type="#_x0000_t202" style="width:578.55pt;height:23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" fillcolor="white [3201]" stroked="f" strokeweight=".5pt">
                <v:textbox>
                  <w:txbxContent>
                    <w:p w14:paraId="010A72E2" w14:textId="21651F52" w:rsidR="00BF59CA" w:rsidRDefault="00BF59CA" w:rsidP="00BF59CA">
                      <w:pPr>
                        <w:pStyle w:val="Heading1"/>
                        <w:rPr>
                          <w:lang w:val="pt-BR"/>
                        </w:rPr>
                      </w:pPr>
                    </w:p>
                    <w:p w14:paraId="78E44FD9" w14:textId="6B64CFC1" w:rsidR="003075E5" w:rsidRDefault="00BF59CA" w:rsidP="00BF59CA">
                      <w:pPr>
                        <w:pStyle w:val="Heading1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   </w:t>
                      </w:r>
                      <w:r w:rsidR="003075E5">
                        <w:rPr>
                          <w:lang w:val="pt-BR"/>
                        </w:rPr>
                        <w:t>Variaveis</w:t>
                      </w:r>
                    </w:p>
                    <w:p w14:paraId="69D82EBE" w14:textId="77777777" w:rsidR="003075E5" w:rsidRPr="003075E5" w:rsidRDefault="003075E5" w:rsidP="00BF59CA">
                      <w:pPr>
                        <w:ind w:firstLine="720"/>
                        <w:rPr>
                          <w:lang w:val="pt-BR"/>
                        </w:rPr>
                      </w:pPr>
                      <w:r w:rsidRPr="003075E5">
                        <w:rPr>
                          <w:lang w:val="pt-BR"/>
                        </w:rPr>
                        <w:t>As variáveis influenciam na vazão da fila e, consequentemente, no tempo de espera.</w:t>
                      </w:r>
                    </w:p>
                    <w:p w14:paraId="2586130E" w14:textId="77777777" w:rsidR="003075E5" w:rsidRPr="003075E5" w:rsidRDefault="003075E5" w:rsidP="003075E5">
                      <w:pPr>
                        <w:numPr>
                          <w:ilvl w:val="0"/>
                          <w:numId w:val="2"/>
                        </w:numPr>
                        <w:rPr>
                          <w:lang w:val="pt-BR"/>
                        </w:rPr>
                      </w:pPr>
                      <w:r w:rsidRPr="003075E5">
                        <w:rPr>
                          <w:b/>
                          <w:bCs/>
                          <w:lang w:val="pt-BR"/>
                        </w:rPr>
                        <w:t>Taxa de chegada:</w:t>
                      </w:r>
                      <w:r w:rsidRPr="003075E5">
                        <w:rPr>
                          <w:lang w:val="pt-BR"/>
                        </w:rPr>
                        <w:t xml:space="preserve"> Se chegarem muitos funcionários em um espaço de tempo muito curto, o número de elevadores necessários para atender todo mundo precisa ser maior.</w:t>
                      </w:r>
                    </w:p>
                    <w:p w14:paraId="2395C65F" w14:textId="77777777" w:rsidR="003075E5" w:rsidRPr="003075E5" w:rsidRDefault="003075E5" w:rsidP="003075E5">
                      <w:pPr>
                        <w:numPr>
                          <w:ilvl w:val="0"/>
                          <w:numId w:val="2"/>
                        </w:numPr>
                        <w:rPr>
                          <w:lang w:val="pt-BR"/>
                        </w:rPr>
                      </w:pPr>
                      <w:r w:rsidRPr="003075E5">
                        <w:rPr>
                          <w:b/>
                          <w:bCs/>
                          <w:lang w:val="pt-BR"/>
                        </w:rPr>
                        <w:t xml:space="preserve">Tempo de viagem: </w:t>
                      </w:r>
                      <w:r w:rsidRPr="003075E5">
                        <w:rPr>
                          <w:lang w:val="pt-BR"/>
                        </w:rPr>
                        <w:t>O tempo de viagem influencia quanto tempo o elevador vai ficar indisponível, e todo fluxo deverá utilizar os outros elevadores, em muitos casos, todos elevadores ficam indisponíveis, e consequentemente, dependendo da taxa de chegada, a fila e o tempo de espera crescem.</w:t>
                      </w:r>
                    </w:p>
                    <w:p w14:paraId="3369AB7E" w14:textId="7B7FB3FB" w:rsidR="003075E5" w:rsidRPr="003075E5" w:rsidRDefault="003075E5" w:rsidP="00522CA4">
                      <w:pPr>
                        <w:numPr>
                          <w:ilvl w:val="0"/>
                          <w:numId w:val="2"/>
                        </w:numPr>
                        <w:rPr>
                          <w:lang w:val="pt-BR"/>
                        </w:rPr>
                      </w:pPr>
                      <w:r w:rsidRPr="003075E5">
                        <w:rPr>
                          <w:b/>
                          <w:bCs/>
                          <w:lang w:val="pt-BR"/>
                        </w:rPr>
                        <w:t>Probabilidade de quebra:</w:t>
                      </w:r>
                      <w:r w:rsidRPr="003075E5">
                        <w:rPr>
                          <w:lang w:val="pt-BR"/>
                        </w:rPr>
                        <w:t xml:space="preserve"> Quando um elevador quebra, fica indisponível até que seja arrumado, nesse caso, todo fluxo fica dividido entre os elevadores que ainda estão operando.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0D5A20" w14:textId="6D3BC3B4" w:rsidR="003075E5" w:rsidRPr="003075E5" w:rsidRDefault="00BF59CA" w:rsidP="003075E5">
      <w:pPr>
        <w:rPr>
          <w:lang w:val="pt-BR"/>
        </w:rPr>
      </w:pPr>
      <w:r w:rsidRPr="000B4502">
        <w:rPr>
          <w:noProof/>
        </w:rPr>
        <mc:AlternateContent>
          <mc:Choice Requires="wps">
            <w:drawing>
              <wp:inline distT="0" distB="0" distL="0" distR="0" wp14:anchorId="28CFCC79" wp14:editId="4D3ED845">
                <wp:extent cx="7680960" cy="1514475"/>
                <wp:effectExtent l="0" t="0" r="0" b="9525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096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1801D7" w14:textId="199922D2" w:rsidR="00BF59CA" w:rsidRPr="003075E5" w:rsidRDefault="00BF59CA" w:rsidP="00BF59CA">
                            <w:pPr>
                              <w:pStyle w:val="Heading1"/>
                              <w:ind w:firstLine="360"/>
                              <w:rPr>
                                <w:lang w:val="pt-BR"/>
                              </w:rPr>
                            </w:pPr>
                            <w:r w:rsidRPr="00BF59CA">
                              <w:rPr>
                                <w:lang w:val="pt-BR"/>
                              </w:rPr>
                              <w:t xml:space="preserve">Modelagem </w:t>
                            </w:r>
                            <w:r>
                              <w:rPr>
                                <w:lang w:val="pt-BR"/>
                              </w:rPr>
                              <w:t>G</w:t>
                            </w:r>
                            <w:r w:rsidRPr="00BF59CA">
                              <w:rPr>
                                <w:lang w:val="pt-BR"/>
                              </w:rPr>
                              <w:t xml:space="preserve">ráfica da </w:t>
                            </w:r>
                            <w:r>
                              <w:rPr>
                                <w:lang w:val="pt-BR"/>
                              </w:rPr>
                              <w:t>S</w:t>
                            </w:r>
                            <w:r w:rsidRPr="00BF59CA">
                              <w:rPr>
                                <w:lang w:val="pt-BR"/>
                              </w:rPr>
                              <w:t>imulação</w:t>
                            </w:r>
                          </w:p>
                          <w:p w14:paraId="33A45EAD" w14:textId="7D421821" w:rsidR="00BF59CA" w:rsidRPr="00BF59CA" w:rsidRDefault="00BF59CA" w:rsidP="00BF59CA">
                            <w:pPr>
                              <w:numPr>
                                <w:ilvl w:val="0"/>
                                <w:numId w:val="3"/>
                              </w:numPr>
                              <w:rPr>
                                <w:lang w:val="pt-BR"/>
                              </w:rPr>
                            </w:pPr>
                            <w:r w:rsidRPr="00BF59CA">
                              <w:rPr>
                                <w:lang w:val="pt-BR"/>
                              </w:rPr>
                              <w:t xml:space="preserve">Em nossa simulação, focamos nos elevadores e em como seus comportamentos afetam a granularidade das filas. Modelamos os elevadores como cubos </w:t>
                            </w:r>
                            <w:r w:rsidR="00550739">
                              <w:rPr>
                                <w:lang w:val="pt-BR"/>
                              </w:rPr>
                              <w:t xml:space="preserve">postrando eles lado a lado, </w:t>
                            </w:r>
                            <w:r w:rsidRPr="00BF59CA">
                              <w:rPr>
                                <w:lang w:val="pt-BR"/>
                              </w:rPr>
                              <w:t>enquanto as pessoas estão sendo simbolizadas por pequen</w:t>
                            </w:r>
                            <w:r w:rsidR="00550739">
                              <w:rPr>
                                <w:lang w:val="pt-BR"/>
                              </w:rPr>
                              <w:t xml:space="preserve">os cones </w:t>
                            </w:r>
                            <w:r w:rsidRPr="00BF59CA">
                              <w:rPr>
                                <w:lang w:val="pt-BR"/>
                              </w:rPr>
                              <w:t>que tem a ação de aguardar no saguão do prédio e de entrar no elevador quando o mesmo chegar ao térreo seguindo um modelo de fila.</w:t>
                            </w:r>
                            <w:r w:rsidR="00550739">
                              <w:rPr>
                                <w:lang w:val="pt-BR"/>
                              </w:rPr>
                              <w:t xml:space="preserve"> (First In First Out)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CFCC79" id="Text Box 3" o:spid="_x0000_s1033" type="#_x0000_t202" style="width:604.8pt;height:11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" fillcolor="white [3201]" stroked="f" strokeweight=".5pt">
                <v:textbox>
                  <w:txbxContent>
                    <w:p w14:paraId="731801D7" w14:textId="199922D2" w:rsidR="00BF59CA" w:rsidRPr="003075E5" w:rsidRDefault="00BF59CA" w:rsidP="00BF59CA">
                      <w:pPr>
                        <w:pStyle w:val="Heading1"/>
                        <w:ind w:firstLine="360"/>
                        <w:rPr>
                          <w:lang w:val="pt-BR"/>
                        </w:rPr>
                      </w:pPr>
                      <w:r w:rsidRPr="00BF59CA">
                        <w:rPr>
                          <w:lang w:val="pt-BR"/>
                        </w:rPr>
                        <w:t xml:space="preserve">Modelagem </w:t>
                      </w:r>
                      <w:r>
                        <w:rPr>
                          <w:lang w:val="pt-BR"/>
                        </w:rPr>
                        <w:t>G</w:t>
                      </w:r>
                      <w:r w:rsidRPr="00BF59CA">
                        <w:rPr>
                          <w:lang w:val="pt-BR"/>
                        </w:rPr>
                        <w:t xml:space="preserve">ráfica da </w:t>
                      </w:r>
                      <w:r>
                        <w:rPr>
                          <w:lang w:val="pt-BR"/>
                        </w:rPr>
                        <w:t>S</w:t>
                      </w:r>
                      <w:r w:rsidRPr="00BF59CA">
                        <w:rPr>
                          <w:lang w:val="pt-BR"/>
                        </w:rPr>
                        <w:t>imulação</w:t>
                      </w:r>
                    </w:p>
                    <w:p w14:paraId="33A45EAD" w14:textId="7D421821" w:rsidR="00BF59CA" w:rsidRPr="00BF59CA" w:rsidRDefault="00BF59CA" w:rsidP="00BF59CA">
                      <w:pPr>
                        <w:numPr>
                          <w:ilvl w:val="0"/>
                          <w:numId w:val="3"/>
                        </w:numPr>
                        <w:rPr>
                          <w:lang w:val="pt-BR"/>
                        </w:rPr>
                      </w:pPr>
                      <w:r w:rsidRPr="00BF59CA">
                        <w:rPr>
                          <w:lang w:val="pt-BR"/>
                        </w:rPr>
                        <w:t xml:space="preserve">Em nossa simulação, focamos nos elevadores e em como seus comportamentos afetam a granularidade das filas. Modelamos os elevadores como cubos </w:t>
                      </w:r>
                      <w:r w:rsidR="00550739">
                        <w:rPr>
                          <w:lang w:val="pt-BR"/>
                        </w:rPr>
                        <w:t xml:space="preserve">postrando eles lado a lado, </w:t>
                      </w:r>
                      <w:r w:rsidRPr="00BF59CA">
                        <w:rPr>
                          <w:lang w:val="pt-BR"/>
                        </w:rPr>
                        <w:t>enquanto as pessoas estão sendo simbolizadas por pequen</w:t>
                      </w:r>
                      <w:r w:rsidR="00550739">
                        <w:rPr>
                          <w:lang w:val="pt-BR"/>
                        </w:rPr>
                        <w:t xml:space="preserve">os cones </w:t>
                      </w:r>
                      <w:r w:rsidRPr="00BF59CA">
                        <w:rPr>
                          <w:lang w:val="pt-BR"/>
                        </w:rPr>
                        <w:t>que tem a ação de aguardar no saguão do prédio e de entrar no elevador quando o mesmo chegar ao térreo seguindo um modelo de fila.</w:t>
                      </w:r>
                      <w:r w:rsidR="00550739">
                        <w:rPr>
                          <w:lang w:val="pt-BR"/>
                        </w:rPr>
                        <w:t xml:space="preserve"> (First In First Out)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FD0BDC" w14:textId="7737FAE7" w:rsidR="00550739" w:rsidRDefault="00BF59CA">
      <w:pPr>
        <w:rPr>
          <w:lang w:val="pt-BR"/>
        </w:rPr>
      </w:pPr>
      <w:r w:rsidRPr="000B4502">
        <w:rPr>
          <w:noProof/>
        </w:rPr>
        <mc:AlternateContent>
          <mc:Choice Requires="wps">
            <w:drawing>
              <wp:inline distT="0" distB="0" distL="0" distR="0" wp14:anchorId="72057C0D" wp14:editId="576E112B">
                <wp:extent cx="7680960" cy="1009650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096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DFFF13" w14:textId="5184DE8C" w:rsidR="00BF59CA" w:rsidRPr="00BF59CA" w:rsidRDefault="00BF59CA" w:rsidP="00BF59CA">
                            <w:pPr>
                              <w:ind w:firstLine="360"/>
                              <w:rPr>
                                <w:lang w:val="pt-BR"/>
                              </w:rPr>
                            </w:pPr>
                            <w:r w:rsidRPr="00BF59CA"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44"/>
                                <w:szCs w:val="32"/>
                              </w:rPr>
                              <w:t xml:space="preserve">O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44"/>
                                <w:szCs w:val="32"/>
                              </w:rPr>
                              <w:t>P</w:t>
                            </w:r>
                            <w:r w:rsidRPr="00BF59CA"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44"/>
                                <w:szCs w:val="32"/>
                              </w:rPr>
                              <w:t xml:space="preserve">roblema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44"/>
                                <w:szCs w:val="32"/>
                              </w:rPr>
                              <w:t>T</w:t>
                            </w:r>
                            <w:r w:rsidRPr="00BF59CA"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44"/>
                                <w:szCs w:val="32"/>
                              </w:rPr>
                              <w:t>ratado</w:t>
                            </w:r>
                          </w:p>
                          <w:p w14:paraId="33F4B5C2" w14:textId="7EF8BF9D" w:rsidR="00BF59CA" w:rsidRPr="00BF59CA" w:rsidRDefault="00BF59CA" w:rsidP="00BF59CA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lang w:val="pt-BR"/>
                              </w:rPr>
                            </w:pPr>
                            <w:r w:rsidRPr="00BF59CA">
                              <w:rPr>
                                <w:lang w:val="pt-BR"/>
                              </w:rPr>
                              <w:t xml:space="preserve">Determinar qual o número mínimo de elevadores necessário para </w:t>
                            </w:r>
                            <w:r w:rsidR="00550739">
                              <w:rPr>
                                <w:lang w:val="pt-BR"/>
                              </w:rPr>
                              <w:t>que o tempo de espera não cause gargalos na entrada dos funcionarios pensando em otimização de energia e etc.</w:t>
                            </w:r>
                          </w:p>
                          <w:p w14:paraId="55CC2D82" w14:textId="77777777" w:rsidR="00BF59CA" w:rsidRPr="003075E5" w:rsidRDefault="00BF59CA" w:rsidP="00BF59CA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057C0D" id="Text Box 4" o:spid="_x0000_s1034" type="#_x0000_t202" style="width:604.8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" fillcolor="white [3201]" stroked="f" strokeweight=".5pt">
                <v:textbox>
                  <w:txbxContent>
                    <w:p w14:paraId="55DFFF13" w14:textId="5184DE8C" w:rsidR="00BF59CA" w:rsidRPr="00BF59CA" w:rsidRDefault="00BF59CA" w:rsidP="00BF59CA">
                      <w:pPr>
                        <w:ind w:firstLine="360"/>
                        <w:rPr>
                          <w:lang w:val="pt-BR"/>
                        </w:rPr>
                      </w:pPr>
                      <w:r w:rsidRPr="00BF59CA"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44"/>
                          <w:szCs w:val="32"/>
                        </w:rPr>
                        <w:t xml:space="preserve">O 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44"/>
                          <w:szCs w:val="32"/>
                        </w:rPr>
                        <w:t>P</w:t>
                      </w:r>
                      <w:r w:rsidRPr="00BF59CA"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44"/>
                          <w:szCs w:val="32"/>
                        </w:rPr>
                        <w:t xml:space="preserve">roblema 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44"/>
                          <w:szCs w:val="32"/>
                        </w:rPr>
                        <w:t>T</w:t>
                      </w:r>
                      <w:r w:rsidRPr="00BF59CA"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44"/>
                          <w:szCs w:val="32"/>
                        </w:rPr>
                        <w:t>ratado</w:t>
                      </w:r>
                    </w:p>
                    <w:p w14:paraId="33F4B5C2" w14:textId="7EF8BF9D" w:rsidR="00BF59CA" w:rsidRPr="00BF59CA" w:rsidRDefault="00BF59CA" w:rsidP="00BF59CA">
                      <w:pPr>
                        <w:numPr>
                          <w:ilvl w:val="0"/>
                          <w:numId w:val="4"/>
                        </w:numPr>
                        <w:rPr>
                          <w:lang w:val="pt-BR"/>
                        </w:rPr>
                      </w:pPr>
                      <w:r w:rsidRPr="00BF59CA">
                        <w:rPr>
                          <w:lang w:val="pt-BR"/>
                        </w:rPr>
                        <w:t xml:space="preserve">Determinar qual o número mínimo de elevadores necessário para </w:t>
                      </w:r>
                      <w:r w:rsidR="00550739">
                        <w:rPr>
                          <w:lang w:val="pt-BR"/>
                        </w:rPr>
                        <w:t>que o tempo de espera não cause gargalos na entrada dos funcionarios pensando em otimização de energia e etc.</w:t>
                      </w:r>
                    </w:p>
                    <w:p w14:paraId="55CC2D82" w14:textId="77777777" w:rsidR="00BF59CA" w:rsidRPr="003075E5" w:rsidRDefault="00BF59CA" w:rsidP="00BF59CA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9A15DB0" w14:textId="3F6F491B" w:rsidR="00550739" w:rsidRDefault="00550739">
      <w:pPr>
        <w:rPr>
          <w:lang w:val="pt-BR"/>
        </w:rPr>
      </w:pPr>
    </w:p>
    <w:p w14:paraId="2B54731E" w14:textId="61D1055C" w:rsidR="00C742C9" w:rsidRDefault="00C742C9">
      <w:pPr>
        <w:rPr>
          <w:lang w:val="pt-BR"/>
        </w:rPr>
      </w:pPr>
    </w:p>
    <w:p w14:paraId="2AC794DB" w14:textId="45A667C1" w:rsidR="00C742C9" w:rsidRDefault="00C742C9">
      <w:pPr>
        <w:rPr>
          <w:lang w:val="pt-BR"/>
        </w:rPr>
      </w:pPr>
    </w:p>
    <w:p w14:paraId="1BE73AEC" w14:textId="10CC211E" w:rsidR="00C742C9" w:rsidRDefault="00C742C9">
      <w:pPr>
        <w:rPr>
          <w:lang w:val="pt-BR"/>
        </w:rPr>
      </w:pPr>
    </w:p>
    <w:p w14:paraId="021F23EA" w14:textId="7FB17B55" w:rsidR="00C742C9" w:rsidRDefault="00C742C9">
      <w:pPr>
        <w:rPr>
          <w:lang w:val="pt-BR"/>
        </w:rPr>
      </w:pPr>
    </w:p>
    <w:p w14:paraId="56D555FB" w14:textId="51505087" w:rsidR="00C742C9" w:rsidRDefault="00C742C9">
      <w:pPr>
        <w:rPr>
          <w:lang w:val="pt-BR"/>
        </w:rPr>
      </w:pPr>
    </w:p>
    <w:p w14:paraId="112E3CCA" w14:textId="77777777" w:rsidR="00C742C9" w:rsidRDefault="00C742C9">
      <w:pPr>
        <w:rPr>
          <w:lang w:val="pt-BR"/>
        </w:rPr>
      </w:pPr>
    </w:p>
    <w:p w14:paraId="6E40C82E" w14:textId="464C8605" w:rsidR="00550739" w:rsidRDefault="00550739">
      <w:pPr>
        <w:rPr>
          <w:lang w:val="pt-BR"/>
        </w:rPr>
      </w:pPr>
    </w:p>
    <w:p w14:paraId="00BE4AA8" w14:textId="1F42C488" w:rsidR="00550739" w:rsidRDefault="00550739">
      <w:pPr>
        <w:rPr>
          <w:lang w:val="pt-BR"/>
        </w:rPr>
      </w:pPr>
    </w:p>
    <w:p w14:paraId="5F7A6368" w14:textId="7544757E" w:rsidR="00550739" w:rsidRDefault="00550739">
      <w:pPr>
        <w:rPr>
          <w:lang w:val="pt-BR"/>
        </w:rPr>
      </w:pPr>
    </w:p>
    <w:p w14:paraId="5E5C49B9" w14:textId="15852E3A" w:rsidR="00550739" w:rsidRDefault="00550739">
      <w:pPr>
        <w:rPr>
          <w:lang w:val="pt-BR"/>
        </w:rPr>
      </w:pPr>
    </w:p>
    <w:p w14:paraId="314B2FC1" w14:textId="2C73B9EF" w:rsidR="00550739" w:rsidRDefault="00550739">
      <w:pPr>
        <w:rPr>
          <w:lang w:val="pt-BR"/>
        </w:rPr>
      </w:pPr>
    </w:p>
    <w:p w14:paraId="6EB0CFDA" w14:textId="1022C9B8" w:rsidR="00550739" w:rsidRDefault="00550739">
      <w:pPr>
        <w:rPr>
          <w:lang w:val="pt-BR"/>
        </w:rPr>
      </w:pPr>
    </w:p>
    <w:p w14:paraId="21A1647F" w14:textId="47992F02" w:rsidR="00550739" w:rsidRDefault="00550739">
      <w:pPr>
        <w:rPr>
          <w:lang w:val="pt-BR"/>
        </w:rPr>
      </w:pPr>
    </w:p>
    <w:p w14:paraId="5AAD3585" w14:textId="41EB0855" w:rsidR="00550739" w:rsidRDefault="00550739">
      <w:pPr>
        <w:rPr>
          <w:lang w:val="pt-BR"/>
        </w:rPr>
      </w:pPr>
    </w:p>
    <w:p w14:paraId="3CA64F71" w14:textId="77777777" w:rsidR="00C742C9" w:rsidRDefault="00C742C9" w:rsidP="00C742C9">
      <w:pPr>
        <w:ind w:firstLine="360"/>
        <w:rPr>
          <w:rFonts w:asciiTheme="majorHAnsi" w:eastAsiaTheme="majorEastAsia" w:hAnsiTheme="majorHAnsi" w:cstheme="majorBidi"/>
          <w:color w:val="000000" w:themeColor="text1"/>
          <w:sz w:val="44"/>
          <w:szCs w:val="32"/>
        </w:rPr>
      </w:pPr>
    </w:p>
    <w:p w14:paraId="1D76A7F7" w14:textId="534274B2" w:rsidR="00550739" w:rsidRDefault="00550739" w:rsidP="00C742C9">
      <w:pPr>
        <w:ind w:firstLine="360"/>
        <w:rPr>
          <w:lang w:val="pt-BR"/>
        </w:rPr>
      </w:pPr>
      <w:r>
        <w:rPr>
          <w:rFonts w:asciiTheme="majorHAnsi" w:eastAsiaTheme="majorEastAsia" w:hAnsiTheme="majorHAnsi" w:cstheme="majorBidi"/>
          <w:color w:val="000000" w:themeColor="text1"/>
          <w:sz w:val="44"/>
          <w:szCs w:val="32"/>
        </w:rPr>
        <w:t>Resultado</w:t>
      </w:r>
      <w:r w:rsidR="00C742C9">
        <w:rPr>
          <w:rFonts w:asciiTheme="majorHAnsi" w:eastAsiaTheme="majorEastAsia" w:hAnsiTheme="majorHAnsi" w:cstheme="majorBidi"/>
          <w:color w:val="000000" w:themeColor="text1"/>
          <w:sz w:val="44"/>
          <w:szCs w:val="32"/>
        </w:rPr>
        <w:t>s</w:t>
      </w:r>
      <w:bookmarkStart w:id="0" w:name="_GoBack"/>
      <w:bookmarkEnd w:id="0"/>
    </w:p>
    <w:p w14:paraId="6B773F43" w14:textId="0FF15225" w:rsidR="00550739" w:rsidRDefault="00550739" w:rsidP="00550739">
      <w:pPr>
        <w:pStyle w:val="Heading2"/>
        <w:rPr>
          <w:lang w:val="pt-BR"/>
        </w:rPr>
      </w:pPr>
      <w:r>
        <w:rPr>
          <w:lang w:val="pt-BR"/>
        </w:rPr>
        <w:t xml:space="preserve">  Funcionarios por minuto</w:t>
      </w:r>
    </w:p>
    <w:p w14:paraId="37E9022D" w14:textId="67646850" w:rsidR="00550739" w:rsidRPr="00550739" w:rsidRDefault="00550739" w:rsidP="00550739">
      <w:pPr>
        <w:rPr>
          <w:lang w:val="pt-BR"/>
        </w:rPr>
      </w:pPr>
      <w:r>
        <w:rPr>
          <w:noProof/>
        </w:rPr>
        <w:drawing>
          <wp:inline distT="0" distB="0" distL="0" distR="0" wp14:anchorId="318ECDF2" wp14:editId="79C029F2">
            <wp:extent cx="7086600" cy="2631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398" cy="264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930C" w14:textId="6FCCDD05" w:rsidR="00550739" w:rsidRDefault="00550739" w:rsidP="00C742C9">
      <w:pPr>
        <w:pStyle w:val="Heading2"/>
        <w:rPr>
          <w:lang w:val="pt-BR"/>
        </w:rPr>
      </w:pPr>
      <w:r>
        <w:rPr>
          <w:lang w:val="pt-BR"/>
        </w:rPr>
        <w:t xml:space="preserve">  Tempo médio de viagem</w:t>
      </w:r>
    </w:p>
    <w:p w14:paraId="31D28741" w14:textId="38E2F3B5" w:rsidR="00550739" w:rsidRPr="00550739" w:rsidRDefault="00550739" w:rsidP="00550739">
      <w:pPr>
        <w:rPr>
          <w:lang w:val="pt-BR"/>
        </w:rPr>
      </w:pPr>
      <w:r>
        <w:rPr>
          <w:noProof/>
        </w:rPr>
        <w:drawing>
          <wp:inline distT="0" distB="0" distL="0" distR="0" wp14:anchorId="09CE2F60" wp14:editId="3A286D41">
            <wp:extent cx="7124700" cy="262889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8373" cy="27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1F01" w14:textId="5D249AF7" w:rsidR="00550739" w:rsidRDefault="00550739" w:rsidP="00550739">
      <w:pPr>
        <w:pStyle w:val="Heading2"/>
        <w:rPr>
          <w:lang w:val="pt-BR"/>
        </w:rPr>
      </w:pPr>
      <w:r>
        <w:rPr>
          <w:lang w:val="pt-BR"/>
        </w:rPr>
        <w:t xml:space="preserve">  Tempo médio elevador quebrado</w:t>
      </w:r>
    </w:p>
    <w:p w14:paraId="6059CDEB" w14:textId="2AD70A82" w:rsidR="00550739" w:rsidRPr="00550739" w:rsidRDefault="00550739" w:rsidP="00550739">
      <w:pPr>
        <w:rPr>
          <w:lang w:val="pt-BR"/>
        </w:rPr>
      </w:pPr>
      <w:r>
        <w:rPr>
          <w:noProof/>
        </w:rPr>
        <w:drawing>
          <wp:inline distT="0" distB="0" distL="0" distR="0" wp14:anchorId="459AE0A5" wp14:editId="42C90B70">
            <wp:extent cx="7153275" cy="27333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072" cy="277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0739" w:rsidRPr="00550739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altName w:val="Franklin Gothic Heavy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5456B"/>
    <w:multiLevelType w:val="hybridMultilevel"/>
    <w:tmpl w:val="A6824EB4"/>
    <w:lvl w:ilvl="0" w:tplc="E35AB1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B85D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ACF0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3ABD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299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BACC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E840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DC8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0A33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EE26AC6"/>
    <w:multiLevelType w:val="hybridMultilevel"/>
    <w:tmpl w:val="135E627C"/>
    <w:lvl w:ilvl="0" w:tplc="8E7C9F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A263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36F2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E73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1CA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645E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40C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1827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0CE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8FD0CF8"/>
    <w:multiLevelType w:val="hybridMultilevel"/>
    <w:tmpl w:val="65420238"/>
    <w:lvl w:ilvl="0" w:tplc="6CCA0D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4209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AC1B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BC9A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C6A3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30EC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50F5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6A3C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A0E5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C2E012B"/>
    <w:multiLevelType w:val="hybridMultilevel"/>
    <w:tmpl w:val="E68C4118"/>
    <w:lvl w:ilvl="0" w:tplc="A0AC5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AA37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D891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04E9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90D3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B0AF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D0FB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CEB7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DA0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051"/>
    <w:rsid w:val="00021C04"/>
    <w:rsid w:val="000B4502"/>
    <w:rsid w:val="00104080"/>
    <w:rsid w:val="003075E5"/>
    <w:rsid w:val="00392FA9"/>
    <w:rsid w:val="00515218"/>
    <w:rsid w:val="00550739"/>
    <w:rsid w:val="00714AA5"/>
    <w:rsid w:val="00745C53"/>
    <w:rsid w:val="008237A8"/>
    <w:rsid w:val="0083600B"/>
    <w:rsid w:val="00A1111B"/>
    <w:rsid w:val="00BB13BB"/>
    <w:rsid w:val="00BF59CA"/>
    <w:rsid w:val="00C53051"/>
    <w:rsid w:val="00C742C9"/>
    <w:rsid w:val="00D7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8B139"/>
  <w15:chartTrackingRefBased/>
  <w15:docId w15:val="{015F69A5-9B84-4954-A944-CCCECC423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3075E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0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32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37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801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9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4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89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594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42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53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11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%20Melo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52</TotalTime>
  <Pages>4</Pages>
  <Words>28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Melo</dc:creator>
  <cp:keywords/>
  <dc:description/>
  <cp:lastModifiedBy>Rodrigo Melo</cp:lastModifiedBy>
  <cp:revision>1</cp:revision>
  <dcterms:created xsi:type="dcterms:W3CDTF">2018-12-13T02:12:00Z</dcterms:created>
  <dcterms:modified xsi:type="dcterms:W3CDTF">2018-12-13T03:04:00Z</dcterms:modified>
</cp:coreProperties>
</file>